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019" w:rsidRDefault="007243C5" w:rsidP="003A752C">
      <w:pPr>
        <w:pStyle w:val="Title"/>
      </w:pPr>
      <w:sdt>
        <w:sdtPr>
          <w:alias w:val="Company Name"/>
          <w:tag w:val=""/>
          <w:id w:val="1501239775"/>
          <w:placeholder>
            <w:docPart w:val="7F40B7EB402E427CAD94C4820EF45C7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6C6410">
            <w:t>TYLER HANSEN WEB DESIGN</w:t>
          </w:r>
        </w:sdtContent>
      </w:sdt>
      <w:r w:rsidR="00775F4E">
        <w:br/>
        <w:t>Proposal for Services</w:t>
      </w:r>
    </w:p>
    <w:p w:rsidR="00BF5019" w:rsidRDefault="002C02D9" w:rsidP="003A752C">
      <w:pPr>
        <w:pStyle w:val="Heading1"/>
      </w:pPr>
      <w:r>
        <w:t>Proposal</w:t>
      </w:r>
    </w:p>
    <w:p w:rsidR="00BF5019" w:rsidRDefault="007243C5">
      <w:sdt>
        <w:sdtPr>
          <w:alias w:val="Company Name"/>
          <w:tag w:val=""/>
          <w:id w:val="-1319412129"/>
          <w:placeholder>
            <w:docPart w:val="3525C26760E64D2AA94948FFFE30284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6C6410">
            <w:t>TYLER HANSEN WEB DESIGN</w:t>
          </w:r>
        </w:sdtContent>
      </w:sdt>
      <w:r w:rsidR="00775F4E">
        <w:t xml:space="preserve"> is pleased to submit this proposal for services to support </w:t>
      </w:r>
      <w:sdt>
        <w:sdtPr>
          <w:alias w:val="Client Name"/>
          <w:tag w:val=""/>
          <w:id w:val="-1704244616"/>
          <w:placeholder>
            <w:docPart w:val="9F0AF9830C6043A79ED8B4B55DD7BD61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6C6410">
            <w:t>Frozen Critters</w:t>
          </w:r>
        </w:sdtContent>
      </w:sdt>
      <w:r w:rsidR="00775F4E">
        <w:t xml:space="preserve"> in achieving its goals for improving customer satisfaction by </w:t>
      </w:r>
      <w:r w:rsidR="006C6410">
        <w:t>providing an E-commerce website for customers for shoppers to shop and browse items that Frozen Critters have to offer.</w:t>
      </w:r>
    </w:p>
    <w:p w:rsidR="00BF5019" w:rsidRDefault="002C02D9">
      <w:pPr>
        <w:pStyle w:val="Heading2"/>
      </w:pPr>
      <w:r>
        <w:t>Scope of Work:</w:t>
      </w:r>
    </w:p>
    <w:p w:rsidR="00BF5019" w:rsidRDefault="00BF5019">
      <w:pPr>
        <w:pStyle w:val="NoSpacing"/>
      </w:pPr>
    </w:p>
    <w:p w:rsidR="000A2F7D" w:rsidRDefault="003A752C" w:rsidP="000A2F7D">
      <w:pPr>
        <w:pStyle w:val="ListBullet"/>
      </w:pPr>
      <w:r>
        <w:t xml:space="preserve"> </w:t>
      </w:r>
      <w:r w:rsidR="000A2F7D">
        <w:t>The following site pages will be included</w:t>
      </w:r>
    </w:p>
    <w:p w:rsidR="00DF2032" w:rsidRDefault="000A2F7D" w:rsidP="00DF2032">
      <w:pPr>
        <w:pStyle w:val="ListBullet"/>
        <w:numPr>
          <w:ilvl w:val="1"/>
          <w:numId w:val="2"/>
        </w:numPr>
      </w:pPr>
      <w:r>
        <w:t>Home</w:t>
      </w:r>
    </w:p>
    <w:p w:rsidR="00DF2032" w:rsidRDefault="00DF2032" w:rsidP="00DF2032">
      <w:pPr>
        <w:pStyle w:val="ListBullet"/>
        <w:numPr>
          <w:ilvl w:val="2"/>
          <w:numId w:val="2"/>
        </w:numPr>
      </w:pPr>
      <w:r>
        <w:t>Page will contain news and upcoming events</w:t>
      </w:r>
    </w:p>
    <w:p w:rsidR="000A2F7D" w:rsidRDefault="000A2F7D" w:rsidP="000A2F7D">
      <w:pPr>
        <w:pStyle w:val="ListBullet"/>
        <w:numPr>
          <w:ilvl w:val="1"/>
          <w:numId w:val="2"/>
        </w:numPr>
      </w:pPr>
      <w:r>
        <w:t>Contact</w:t>
      </w:r>
    </w:p>
    <w:p w:rsidR="00600587" w:rsidRDefault="00600587" w:rsidP="00600587">
      <w:pPr>
        <w:pStyle w:val="ListBullet"/>
        <w:numPr>
          <w:ilvl w:val="2"/>
          <w:numId w:val="2"/>
        </w:numPr>
      </w:pPr>
      <w:r>
        <w:t xml:space="preserve">Contact information to get in contact with business (email address, phone numbers, </w:t>
      </w:r>
      <w:r w:rsidR="007243C5">
        <w:t>Facebook</w:t>
      </w:r>
      <w:r>
        <w:t xml:space="preserve">, </w:t>
      </w:r>
      <w:r w:rsidR="007243C5">
        <w:t>Twitter</w:t>
      </w:r>
      <w:r>
        <w:t>)</w:t>
      </w:r>
    </w:p>
    <w:p w:rsidR="000A2F7D" w:rsidRDefault="000A2F7D" w:rsidP="000A2F7D">
      <w:pPr>
        <w:pStyle w:val="ListBullet"/>
        <w:numPr>
          <w:ilvl w:val="1"/>
          <w:numId w:val="2"/>
        </w:numPr>
      </w:pPr>
      <w:r>
        <w:t>About</w:t>
      </w:r>
    </w:p>
    <w:p w:rsidR="00600587" w:rsidRDefault="00600587" w:rsidP="00600587">
      <w:pPr>
        <w:pStyle w:val="ListBullet"/>
        <w:numPr>
          <w:ilvl w:val="2"/>
          <w:numId w:val="2"/>
        </w:numPr>
      </w:pPr>
      <w:r>
        <w:t>Page will contain info about the business and the history of it.</w:t>
      </w:r>
    </w:p>
    <w:p w:rsidR="000A2F7D" w:rsidRDefault="000A2F7D" w:rsidP="000A2F7D">
      <w:pPr>
        <w:pStyle w:val="ListBullet"/>
        <w:numPr>
          <w:ilvl w:val="1"/>
          <w:numId w:val="2"/>
        </w:numPr>
      </w:pPr>
      <w:r>
        <w:t>Gallery</w:t>
      </w:r>
    </w:p>
    <w:p w:rsidR="00600587" w:rsidRDefault="00600587" w:rsidP="00600587">
      <w:pPr>
        <w:pStyle w:val="ListBullet"/>
        <w:numPr>
          <w:ilvl w:val="2"/>
          <w:numId w:val="2"/>
        </w:numPr>
      </w:pPr>
      <w:r>
        <w:t>Show off product images or event images</w:t>
      </w:r>
    </w:p>
    <w:p w:rsidR="00600587" w:rsidRDefault="00600587" w:rsidP="000A2F7D">
      <w:pPr>
        <w:pStyle w:val="ListBullet"/>
        <w:numPr>
          <w:ilvl w:val="1"/>
          <w:numId w:val="2"/>
        </w:numPr>
      </w:pPr>
      <w:r>
        <w:t xml:space="preserve">Log in </w:t>
      </w:r>
      <w:r w:rsidR="00DF2032">
        <w:t xml:space="preserve">/ Log out </w:t>
      </w:r>
      <w:r>
        <w:t>Page</w:t>
      </w:r>
    </w:p>
    <w:p w:rsidR="00600587" w:rsidRDefault="00600587" w:rsidP="00600587">
      <w:pPr>
        <w:pStyle w:val="ListBullet"/>
        <w:numPr>
          <w:ilvl w:val="2"/>
          <w:numId w:val="2"/>
        </w:numPr>
      </w:pPr>
      <w:r>
        <w:t>Log in page will go through the database to verify that they are a returning user</w:t>
      </w:r>
    </w:p>
    <w:p w:rsidR="00600587" w:rsidRDefault="00600587" w:rsidP="000A2F7D">
      <w:pPr>
        <w:pStyle w:val="ListBullet"/>
        <w:numPr>
          <w:ilvl w:val="1"/>
          <w:numId w:val="2"/>
        </w:numPr>
      </w:pPr>
      <w:r>
        <w:t>Sign up Page</w:t>
      </w:r>
    </w:p>
    <w:p w:rsidR="00600587" w:rsidRDefault="00600587" w:rsidP="00600587">
      <w:pPr>
        <w:pStyle w:val="ListBullet"/>
        <w:numPr>
          <w:ilvl w:val="2"/>
          <w:numId w:val="2"/>
        </w:numPr>
      </w:pPr>
      <w:r>
        <w:t>Sign up page will write a user to the database</w:t>
      </w:r>
    </w:p>
    <w:p w:rsidR="00600587" w:rsidRDefault="00600587" w:rsidP="00600587">
      <w:pPr>
        <w:pStyle w:val="ListBullet"/>
        <w:numPr>
          <w:ilvl w:val="2"/>
          <w:numId w:val="2"/>
        </w:numPr>
      </w:pPr>
      <w:r>
        <w:t>Outside authentication will also be added to the page so users can sign up through an outside service such as Google, Microsoft, Facebook, Twitter.</w:t>
      </w:r>
    </w:p>
    <w:p w:rsidR="00600587" w:rsidRDefault="00600587" w:rsidP="000A2F7D">
      <w:pPr>
        <w:pStyle w:val="ListBullet"/>
        <w:numPr>
          <w:ilvl w:val="1"/>
          <w:numId w:val="2"/>
        </w:numPr>
      </w:pPr>
      <w:r>
        <w:t>Payment/Checkout page</w:t>
      </w:r>
    </w:p>
    <w:p w:rsidR="00600587" w:rsidRDefault="00600587" w:rsidP="00600587">
      <w:pPr>
        <w:pStyle w:val="ListBullet"/>
        <w:numPr>
          <w:ilvl w:val="2"/>
          <w:numId w:val="2"/>
        </w:numPr>
      </w:pPr>
      <w:r>
        <w:t>Purchase products that have been added to the Shopping Cart</w:t>
      </w:r>
    </w:p>
    <w:p w:rsidR="00600587" w:rsidRDefault="00600587" w:rsidP="00600587">
      <w:pPr>
        <w:pStyle w:val="ListBullet"/>
        <w:numPr>
          <w:ilvl w:val="2"/>
          <w:numId w:val="2"/>
        </w:numPr>
      </w:pPr>
      <w:r>
        <w:t>Script will send the user to PayPal for payment processing</w:t>
      </w:r>
    </w:p>
    <w:p w:rsidR="00146B35" w:rsidRDefault="00146B35" w:rsidP="00600587">
      <w:pPr>
        <w:pStyle w:val="ListBullet"/>
        <w:numPr>
          <w:ilvl w:val="2"/>
          <w:numId w:val="2"/>
        </w:numPr>
      </w:pPr>
      <w:r>
        <w:t>Script will retrieve pavement verification from PayPal and write it to the database and email the confirmation to the buyer and the seller</w:t>
      </w:r>
    </w:p>
    <w:p w:rsidR="00600587" w:rsidRDefault="00DF2032" w:rsidP="00DF2032">
      <w:pPr>
        <w:pStyle w:val="ListBullet"/>
        <w:numPr>
          <w:ilvl w:val="1"/>
          <w:numId w:val="2"/>
        </w:numPr>
      </w:pPr>
      <w:r>
        <w:t>Members Page</w:t>
      </w:r>
    </w:p>
    <w:p w:rsidR="00600587" w:rsidRDefault="00600587" w:rsidP="000A2F7D">
      <w:pPr>
        <w:pStyle w:val="ListBullet"/>
        <w:numPr>
          <w:ilvl w:val="1"/>
          <w:numId w:val="2"/>
        </w:numPr>
      </w:pPr>
      <w:r>
        <w:t>Shopping Cart</w:t>
      </w:r>
    </w:p>
    <w:p w:rsidR="00600587" w:rsidRDefault="00600587" w:rsidP="00600587">
      <w:pPr>
        <w:pStyle w:val="ListBullet"/>
        <w:numPr>
          <w:ilvl w:val="2"/>
          <w:numId w:val="2"/>
        </w:numPr>
      </w:pPr>
      <w:r>
        <w:t>Cart will list all the items that the user has added to their cart along with the total price for all the items</w:t>
      </w:r>
    </w:p>
    <w:p w:rsidR="00600587" w:rsidRDefault="00600587" w:rsidP="000A2F7D">
      <w:pPr>
        <w:pStyle w:val="ListBullet"/>
        <w:numPr>
          <w:ilvl w:val="1"/>
          <w:numId w:val="2"/>
        </w:numPr>
      </w:pPr>
      <w:r>
        <w:t>Products</w:t>
      </w:r>
    </w:p>
    <w:p w:rsidR="00600587" w:rsidRDefault="00600587" w:rsidP="00600587">
      <w:pPr>
        <w:pStyle w:val="ListBullet"/>
        <w:numPr>
          <w:ilvl w:val="2"/>
          <w:numId w:val="2"/>
        </w:numPr>
      </w:pPr>
      <w:r>
        <w:t>Mammals</w:t>
      </w:r>
    </w:p>
    <w:p w:rsidR="00600587" w:rsidRDefault="00600587" w:rsidP="00600587">
      <w:pPr>
        <w:pStyle w:val="ListBullet"/>
        <w:numPr>
          <w:ilvl w:val="2"/>
          <w:numId w:val="2"/>
        </w:numPr>
      </w:pPr>
      <w:r>
        <w:t>Reptiles</w:t>
      </w:r>
    </w:p>
    <w:p w:rsidR="00600587" w:rsidRDefault="00600587" w:rsidP="00600587">
      <w:pPr>
        <w:pStyle w:val="ListBullet"/>
        <w:numPr>
          <w:ilvl w:val="2"/>
          <w:numId w:val="2"/>
        </w:numPr>
      </w:pPr>
      <w:r>
        <w:t>Birds</w:t>
      </w:r>
    </w:p>
    <w:p w:rsidR="00600587" w:rsidRDefault="00600587" w:rsidP="00600587">
      <w:pPr>
        <w:pStyle w:val="ListBullet"/>
        <w:numPr>
          <w:ilvl w:val="2"/>
          <w:numId w:val="2"/>
        </w:numPr>
      </w:pPr>
      <w:r>
        <w:t>Fish</w:t>
      </w:r>
    </w:p>
    <w:p w:rsidR="00600587" w:rsidRDefault="00600587" w:rsidP="00600587">
      <w:pPr>
        <w:pStyle w:val="ListBullet"/>
        <w:numPr>
          <w:ilvl w:val="2"/>
          <w:numId w:val="2"/>
        </w:numPr>
      </w:pPr>
      <w:r>
        <w:t>Human</w:t>
      </w:r>
    </w:p>
    <w:p w:rsidR="00600587" w:rsidRDefault="00600587" w:rsidP="00600587">
      <w:pPr>
        <w:pStyle w:val="ListBullet"/>
        <w:numPr>
          <w:ilvl w:val="2"/>
          <w:numId w:val="2"/>
        </w:numPr>
      </w:pPr>
      <w:r>
        <w:lastRenderedPageBreak/>
        <w:t>Specialty</w:t>
      </w:r>
    </w:p>
    <w:p w:rsidR="00600587" w:rsidRDefault="00600587" w:rsidP="00600587">
      <w:pPr>
        <w:pStyle w:val="ListBullet"/>
        <w:numPr>
          <w:ilvl w:val="2"/>
          <w:numId w:val="2"/>
        </w:numPr>
      </w:pPr>
      <w:r>
        <w:t>Each product on the product a page will have it’s own dynamic page with the following info on it</w:t>
      </w:r>
    </w:p>
    <w:p w:rsidR="00600587" w:rsidRDefault="00600587" w:rsidP="00600587">
      <w:pPr>
        <w:pStyle w:val="ListBullet"/>
        <w:numPr>
          <w:ilvl w:val="3"/>
          <w:numId w:val="2"/>
        </w:numPr>
      </w:pPr>
      <w:r>
        <w:t>Price</w:t>
      </w:r>
    </w:p>
    <w:p w:rsidR="00600587" w:rsidRDefault="00600587" w:rsidP="00600587">
      <w:pPr>
        <w:pStyle w:val="ListBullet"/>
        <w:numPr>
          <w:ilvl w:val="3"/>
          <w:numId w:val="2"/>
        </w:numPr>
      </w:pPr>
      <w:r>
        <w:t>Description</w:t>
      </w:r>
    </w:p>
    <w:p w:rsidR="00600587" w:rsidRDefault="00600587" w:rsidP="00600587">
      <w:pPr>
        <w:pStyle w:val="ListBullet"/>
        <w:numPr>
          <w:ilvl w:val="3"/>
          <w:numId w:val="2"/>
        </w:numPr>
      </w:pPr>
      <w:r>
        <w:t>Photo</w:t>
      </w:r>
    </w:p>
    <w:p w:rsidR="00600587" w:rsidRDefault="00600587" w:rsidP="00600587">
      <w:pPr>
        <w:pStyle w:val="ListBullet"/>
        <w:numPr>
          <w:ilvl w:val="3"/>
          <w:numId w:val="2"/>
        </w:numPr>
      </w:pPr>
      <w:r>
        <w:t>Alt Photo(s)</w:t>
      </w:r>
    </w:p>
    <w:p w:rsidR="00600587" w:rsidRDefault="00600587" w:rsidP="00600587">
      <w:pPr>
        <w:pStyle w:val="ListBullet"/>
        <w:numPr>
          <w:ilvl w:val="3"/>
          <w:numId w:val="2"/>
        </w:numPr>
      </w:pPr>
      <w:r>
        <w:t>Quantity</w:t>
      </w:r>
    </w:p>
    <w:p w:rsidR="000A2F7D" w:rsidRDefault="000A2F7D" w:rsidP="000A2F7D">
      <w:pPr>
        <w:pStyle w:val="ListBullet"/>
        <w:numPr>
          <w:ilvl w:val="1"/>
          <w:numId w:val="2"/>
        </w:numPr>
      </w:pPr>
      <w:r>
        <w:t>Admin</w:t>
      </w:r>
    </w:p>
    <w:p w:rsidR="000A2F7D" w:rsidRDefault="000A2F7D" w:rsidP="000A2F7D">
      <w:pPr>
        <w:pStyle w:val="ListBullet"/>
        <w:numPr>
          <w:ilvl w:val="2"/>
          <w:numId w:val="2"/>
        </w:numPr>
      </w:pPr>
      <w:r>
        <w:t>Add Product</w:t>
      </w:r>
    </w:p>
    <w:p w:rsidR="000A2F7D" w:rsidRDefault="000A2F7D" w:rsidP="000A2F7D">
      <w:pPr>
        <w:pStyle w:val="ListBullet"/>
        <w:numPr>
          <w:ilvl w:val="2"/>
          <w:numId w:val="2"/>
        </w:numPr>
      </w:pPr>
      <w:r>
        <w:t>Edit Product</w:t>
      </w:r>
    </w:p>
    <w:p w:rsidR="000A2F7D" w:rsidRDefault="000A2F7D" w:rsidP="000A2F7D">
      <w:pPr>
        <w:pStyle w:val="ListBullet"/>
        <w:numPr>
          <w:ilvl w:val="2"/>
          <w:numId w:val="2"/>
        </w:numPr>
      </w:pPr>
      <w:r>
        <w:t>Edit News/Announcements</w:t>
      </w:r>
    </w:p>
    <w:p w:rsidR="00600587" w:rsidRDefault="00600587" w:rsidP="000A2F7D">
      <w:pPr>
        <w:pStyle w:val="ListBullet"/>
        <w:numPr>
          <w:ilvl w:val="2"/>
          <w:numId w:val="2"/>
        </w:numPr>
      </w:pPr>
      <w:r>
        <w:t>Add Photos to gallery</w:t>
      </w:r>
    </w:p>
    <w:p w:rsidR="00DF2032" w:rsidRDefault="00DF2032" w:rsidP="00DF2032">
      <w:pPr>
        <w:pStyle w:val="ListBullet"/>
      </w:pPr>
      <w:r>
        <w:t>Database will be created with the following tables</w:t>
      </w:r>
    </w:p>
    <w:p w:rsidR="00DF2032" w:rsidRDefault="00DF2032" w:rsidP="00DF2032">
      <w:pPr>
        <w:pStyle w:val="ListBullet"/>
        <w:numPr>
          <w:ilvl w:val="1"/>
          <w:numId w:val="2"/>
        </w:numPr>
      </w:pPr>
      <w:r>
        <w:t>Customers</w:t>
      </w:r>
    </w:p>
    <w:p w:rsidR="00DF2032" w:rsidRDefault="00DF2032" w:rsidP="00DF2032">
      <w:pPr>
        <w:pStyle w:val="ListBullet"/>
        <w:numPr>
          <w:ilvl w:val="1"/>
          <w:numId w:val="2"/>
        </w:numPr>
      </w:pPr>
      <w:r>
        <w:t>Products</w:t>
      </w:r>
    </w:p>
    <w:p w:rsidR="00DF2032" w:rsidRDefault="00DF2032" w:rsidP="00DF2032">
      <w:pPr>
        <w:pStyle w:val="ListBullet"/>
        <w:numPr>
          <w:ilvl w:val="1"/>
          <w:numId w:val="2"/>
        </w:numPr>
      </w:pPr>
      <w:r>
        <w:t>Orders</w:t>
      </w:r>
    </w:p>
    <w:p w:rsidR="00DF2032" w:rsidRDefault="00DF2032" w:rsidP="00DF2032">
      <w:pPr>
        <w:pStyle w:val="ListBullet"/>
        <w:numPr>
          <w:ilvl w:val="1"/>
          <w:numId w:val="2"/>
        </w:numPr>
      </w:pPr>
      <w:r>
        <w:t>Cart</w:t>
      </w:r>
    </w:p>
    <w:p w:rsidR="00DF2032" w:rsidRDefault="00DF2032" w:rsidP="00DF2032">
      <w:pPr>
        <w:pStyle w:val="ListBullet"/>
        <w:numPr>
          <w:ilvl w:val="1"/>
          <w:numId w:val="2"/>
        </w:numPr>
      </w:pPr>
      <w:r>
        <w:t>Category</w:t>
      </w:r>
    </w:p>
    <w:p w:rsidR="00DF2032" w:rsidRDefault="00DF2032" w:rsidP="00DF2032">
      <w:pPr>
        <w:pStyle w:val="ListBullet"/>
        <w:numPr>
          <w:ilvl w:val="1"/>
          <w:numId w:val="2"/>
        </w:numPr>
      </w:pPr>
      <w:r>
        <w:t>News</w:t>
      </w:r>
    </w:p>
    <w:p w:rsidR="00DF2032" w:rsidRDefault="00146B35" w:rsidP="00DF2032">
      <w:pPr>
        <w:pStyle w:val="ListBullet"/>
        <w:numPr>
          <w:ilvl w:val="1"/>
          <w:numId w:val="2"/>
        </w:numPr>
      </w:pPr>
      <w:r>
        <w:t>Announcements</w:t>
      </w:r>
    </w:p>
    <w:p w:rsidR="000A2F7D" w:rsidRDefault="000A2F7D" w:rsidP="00600587">
      <w:pPr>
        <w:pStyle w:val="ListBullet"/>
        <w:numPr>
          <w:ilvl w:val="0"/>
          <w:numId w:val="0"/>
        </w:numPr>
        <w:ind w:left="1728" w:hanging="288"/>
      </w:pPr>
    </w:p>
    <w:p w:rsidR="00BF5019" w:rsidRDefault="00775F4E" w:rsidP="003A752C">
      <w:pPr>
        <w:pStyle w:val="Heading2"/>
      </w:pPr>
      <w:bookmarkStart w:id="0" w:name="_GoBack"/>
      <w:bookmarkEnd w:id="0"/>
      <w:r>
        <w:t>Timeline for Execution</w:t>
      </w:r>
    </w:p>
    <w:p w:rsidR="00BF5019" w:rsidRDefault="00775F4E" w:rsidP="00DE115F">
      <w:r>
        <w:t>Key project dates are outlined below. Dates are best-guess estimates and are subject to change until a contract is executed.</w:t>
      </w:r>
    </w:p>
    <w:tbl>
      <w:tblPr>
        <w:tblStyle w:val="ProposalTable"/>
        <w:tblW w:w="5000" w:type="pct"/>
        <w:tblLook w:val="04A0" w:firstRow="1" w:lastRow="0" w:firstColumn="1" w:lastColumn="0" w:noHBand="0" w:noVBand="1"/>
        <w:tblDescription w:val="Project timeline"/>
      </w:tblPr>
      <w:tblGrid>
        <w:gridCol w:w="4084"/>
        <w:gridCol w:w="1854"/>
        <w:gridCol w:w="1858"/>
        <w:gridCol w:w="1852"/>
      </w:tblGrid>
      <w:tr w:rsidR="00BF5019" w:rsidTr="00DE1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16" w:type="pct"/>
          </w:tcPr>
          <w:p w:rsidR="00BF5019" w:rsidRDefault="00775F4E">
            <w:r>
              <w:t>Description</w:t>
            </w:r>
          </w:p>
        </w:tc>
        <w:tc>
          <w:tcPr>
            <w:tcW w:w="961" w:type="pct"/>
          </w:tcPr>
          <w:p w:rsidR="00BF5019" w:rsidRDefault="00775F4E">
            <w:r>
              <w:t>Start Date</w:t>
            </w:r>
          </w:p>
        </w:tc>
        <w:tc>
          <w:tcPr>
            <w:tcW w:w="961" w:type="pct"/>
          </w:tcPr>
          <w:p w:rsidR="00BF5019" w:rsidRDefault="00775F4E">
            <w:r>
              <w:t>End Date</w:t>
            </w:r>
          </w:p>
        </w:tc>
        <w:tc>
          <w:tcPr>
            <w:tcW w:w="962" w:type="pct"/>
          </w:tcPr>
          <w:p w:rsidR="00BF5019" w:rsidRDefault="00775F4E">
            <w:r>
              <w:t>Duration</w:t>
            </w:r>
          </w:p>
        </w:tc>
      </w:tr>
      <w:tr w:rsidR="00BF5019" w:rsidTr="00DE115F">
        <w:tc>
          <w:tcPr>
            <w:tcW w:w="2116" w:type="pct"/>
          </w:tcPr>
          <w:p w:rsidR="00BF5019" w:rsidRDefault="00775F4E">
            <w:r>
              <w:t>&lt;Project Start&gt;</w:t>
            </w:r>
          </w:p>
        </w:tc>
        <w:tc>
          <w:tcPr>
            <w:tcW w:w="961" w:type="pct"/>
          </w:tcPr>
          <w:p w:rsidR="00BF5019" w:rsidRDefault="00BF5019"/>
        </w:tc>
        <w:tc>
          <w:tcPr>
            <w:tcW w:w="961" w:type="pct"/>
          </w:tcPr>
          <w:p w:rsidR="00BF5019" w:rsidRDefault="00BF5019"/>
        </w:tc>
        <w:tc>
          <w:tcPr>
            <w:tcW w:w="962" w:type="pct"/>
          </w:tcPr>
          <w:p w:rsidR="00BF5019" w:rsidRDefault="00BF5019"/>
        </w:tc>
      </w:tr>
      <w:tr w:rsidR="00BF5019" w:rsidTr="00DE115F">
        <w:tc>
          <w:tcPr>
            <w:tcW w:w="2116" w:type="pct"/>
          </w:tcPr>
          <w:p w:rsidR="00BF5019" w:rsidRDefault="00775F4E">
            <w:r>
              <w:t>&lt;Milestone 1&gt;</w:t>
            </w:r>
          </w:p>
        </w:tc>
        <w:tc>
          <w:tcPr>
            <w:tcW w:w="961" w:type="pct"/>
          </w:tcPr>
          <w:p w:rsidR="00BF5019" w:rsidRDefault="00BF5019"/>
        </w:tc>
        <w:tc>
          <w:tcPr>
            <w:tcW w:w="961" w:type="pct"/>
          </w:tcPr>
          <w:p w:rsidR="00BF5019" w:rsidRDefault="00BF5019"/>
        </w:tc>
        <w:tc>
          <w:tcPr>
            <w:tcW w:w="962" w:type="pct"/>
          </w:tcPr>
          <w:p w:rsidR="00BF5019" w:rsidRDefault="00BF5019"/>
        </w:tc>
      </w:tr>
      <w:tr w:rsidR="00BF5019" w:rsidTr="00DE115F">
        <w:tc>
          <w:tcPr>
            <w:tcW w:w="2116" w:type="pct"/>
          </w:tcPr>
          <w:p w:rsidR="00BF5019" w:rsidRDefault="00775F4E">
            <w:r>
              <w:t>&lt;Milestone 2&gt;</w:t>
            </w:r>
          </w:p>
        </w:tc>
        <w:tc>
          <w:tcPr>
            <w:tcW w:w="961" w:type="pct"/>
          </w:tcPr>
          <w:p w:rsidR="00BF5019" w:rsidRDefault="00BF5019"/>
        </w:tc>
        <w:tc>
          <w:tcPr>
            <w:tcW w:w="961" w:type="pct"/>
          </w:tcPr>
          <w:p w:rsidR="00BF5019" w:rsidRDefault="00BF5019"/>
        </w:tc>
        <w:tc>
          <w:tcPr>
            <w:tcW w:w="962" w:type="pct"/>
          </w:tcPr>
          <w:p w:rsidR="00BF5019" w:rsidRDefault="00BF5019"/>
        </w:tc>
      </w:tr>
      <w:tr w:rsidR="00BF5019" w:rsidTr="00DE115F">
        <w:tc>
          <w:tcPr>
            <w:tcW w:w="2116" w:type="pct"/>
          </w:tcPr>
          <w:p w:rsidR="00BF5019" w:rsidRDefault="00775F4E">
            <w:r>
              <w:t>&lt;Phase 1 Complete&gt;</w:t>
            </w:r>
          </w:p>
        </w:tc>
        <w:tc>
          <w:tcPr>
            <w:tcW w:w="961" w:type="pct"/>
          </w:tcPr>
          <w:p w:rsidR="00BF5019" w:rsidRDefault="00BF5019"/>
        </w:tc>
        <w:tc>
          <w:tcPr>
            <w:tcW w:w="961" w:type="pct"/>
          </w:tcPr>
          <w:p w:rsidR="00BF5019" w:rsidRDefault="00BF5019"/>
        </w:tc>
        <w:tc>
          <w:tcPr>
            <w:tcW w:w="962" w:type="pct"/>
          </w:tcPr>
          <w:p w:rsidR="00BF5019" w:rsidRDefault="00BF5019"/>
        </w:tc>
      </w:tr>
      <w:tr w:rsidR="00BF5019" w:rsidTr="00DE115F">
        <w:tc>
          <w:tcPr>
            <w:tcW w:w="2116" w:type="pct"/>
          </w:tcPr>
          <w:p w:rsidR="00BF5019" w:rsidRDefault="00775F4E">
            <w:r>
              <w:t>&lt;Milestone 3&gt;</w:t>
            </w:r>
          </w:p>
        </w:tc>
        <w:tc>
          <w:tcPr>
            <w:tcW w:w="961" w:type="pct"/>
          </w:tcPr>
          <w:p w:rsidR="00BF5019" w:rsidRDefault="00BF5019"/>
        </w:tc>
        <w:tc>
          <w:tcPr>
            <w:tcW w:w="961" w:type="pct"/>
          </w:tcPr>
          <w:p w:rsidR="00BF5019" w:rsidRDefault="00BF5019"/>
        </w:tc>
        <w:tc>
          <w:tcPr>
            <w:tcW w:w="962" w:type="pct"/>
          </w:tcPr>
          <w:p w:rsidR="00BF5019" w:rsidRDefault="00BF5019"/>
        </w:tc>
      </w:tr>
      <w:tr w:rsidR="00BF5019" w:rsidTr="00DE115F">
        <w:tc>
          <w:tcPr>
            <w:tcW w:w="2116" w:type="pct"/>
          </w:tcPr>
          <w:p w:rsidR="00BF5019" w:rsidRDefault="00775F4E">
            <w:r>
              <w:t>&lt;Milestone 4&gt;</w:t>
            </w:r>
          </w:p>
        </w:tc>
        <w:tc>
          <w:tcPr>
            <w:tcW w:w="961" w:type="pct"/>
          </w:tcPr>
          <w:p w:rsidR="00BF5019" w:rsidRDefault="00BF5019"/>
        </w:tc>
        <w:tc>
          <w:tcPr>
            <w:tcW w:w="961" w:type="pct"/>
          </w:tcPr>
          <w:p w:rsidR="00BF5019" w:rsidRDefault="00BF5019"/>
        </w:tc>
        <w:tc>
          <w:tcPr>
            <w:tcW w:w="962" w:type="pct"/>
          </w:tcPr>
          <w:p w:rsidR="00BF5019" w:rsidRDefault="00BF5019"/>
        </w:tc>
      </w:tr>
      <w:tr w:rsidR="00BF5019" w:rsidTr="00DE115F">
        <w:tc>
          <w:tcPr>
            <w:tcW w:w="2116" w:type="pct"/>
          </w:tcPr>
          <w:p w:rsidR="00BF5019" w:rsidRDefault="00775F4E">
            <w:r>
              <w:t>&lt;Phase 2 Complete&gt;</w:t>
            </w:r>
          </w:p>
        </w:tc>
        <w:tc>
          <w:tcPr>
            <w:tcW w:w="961" w:type="pct"/>
          </w:tcPr>
          <w:p w:rsidR="00BF5019" w:rsidRDefault="00BF5019"/>
        </w:tc>
        <w:tc>
          <w:tcPr>
            <w:tcW w:w="961" w:type="pct"/>
          </w:tcPr>
          <w:p w:rsidR="00BF5019" w:rsidRDefault="00BF5019"/>
        </w:tc>
        <w:tc>
          <w:tcPr>
            <w:tcW w:w="962" w:type="pct"/>
          </w:tcPr>
          <w:p w:rsidR="00BF5019" w:rsidRDefault="00BF5019"/>
        </w:tc>
      </w:tr>
      <w:tr w:rsidR="00BF5019" w:rsidTr="00DE115F">
        <w:tc>
          <w:tcPr>
            <w:tcW w:w="2116" w:type="pct"/>
          </w:tcPr>
          <w:p w:rsidR="00BF5019" w:rsidRDefault="00775F4E">
            <w:r>
              <w:t>&lt;Milestone 5&gt;</w:t>
            </w:r>
          </w:p>
        </w:tc>
        <w:tc>
          <w:tcPr>
            <w:tcW w:w="961" w:type="pct"/>
          </w:tcPr>
          <w:p w:rsidR="00BF5019" w:rsidRDefault="00BF5019"/>
        </w:tc>
        <w:tc>
          <w:tcPr>
            <w:tcW w:w="961" w:type="pct"/>
          </w:tcPr>
          <w:p w:rsidR="00BF5019" w:rsidRDefault="00BF5019"/>
        </w:tc>
        <w:tc>
          <w:tcPr>
            <w:tcW w:w="962" w:type="pct"/>
          </w:tcPr>
          <w:p w:rsidR="00BF5019" w:rsidRDefault="00BF5019"/>
        </w:tc>
      </w:tr>
      <w:tr w:rsidR="00BF5019" w:rsidTr="00DE115F">
        <w:tc>
          <w:tcPr>
            <w:tcW w:w="2116" w:type="pct"/>
          </w:tcPr>
          <w:p w:rsidR="00BF5019" w:rsidRDefault="00775F4E">
            <w:r>
              <w:t>&lt;Milestone 6&gt;</w:t>
            </w:r>
          </w:p>
        </w:tc>
        <w:tc>
          <w:tcPr>
            <w:tcW w:w="961" w:type="pct"/>
          </w:tcPr>
          <w:p w:rsidR="00BF5019" w:rsidRDefault="00BF5019"/>
        </w:tc>
        <w:tc>
          <w:tcPr>
            <w:tcW w:w="961" w:type="pct"/>
          </w:tcPr>
          <w:p w:rsidR="00BF5019" w:rsidRDefault="00BF5019"/>
        </w:tc>
        <w:tc>
          <w:tcPr>
            <w:tcW w:w="962" w:type="pct"/>
          </w:tcPr>
          <w:p w:rsidR="00BF5019" w:rsidRDefault="00BF5019"/>
        </w:tc>
      </w:tr>
      <w:tr w:rsidR="00BF5019" w:rsidTr="00DE115F">
        <w:tc>
          <w:tcPr>
            <w:tcW w:w="2116" w:type="pct"/>
          </w:tcPr>
          <w:p w:rsidR="00BF5019" w:rsidRDefault="00775F4E">
            <w:r>
              <w:lastRenderedPageBreak/>
              <w:t>&lt;Project End&gt;</w:t>
            </w:r>
          </w:p>
        </w:tc>
        <w:tc>
          <w:tcPr>
            <w:tcW w:w="961" w:type="pct"/>
          </w:tcPr>
          <w:p w:rsidR="00BF5019" w:rsidRDefault="00BF5019"/>
        </w:tc>
        <w:tc>
          <w:tcPr>
            <w:tcW w:w="961" w:type="pct"/>
          </w:tcPr>
          <w:p w:rsidR="00BF5019" w:rsidRDefault="00BF5019"/>
        </w:tc>
        <w:tc>
          <w:tcPr>
            <w:tcW w:w="962" w:type="pct"/>
          </w:tcPr>
          <w:p w:rsidR="00BF5019" w:rsidRDefault="00BF5019"/>
        </w:tc>
      </w:tr>
      <w:tr w:rsidR="00BF5019" w:rsidTr="00BF5019">
        <w:tc>
          <w:tcPr>
            <w:tcW w:w="4040" w:type="pct"/>
            <w:gridSpan w:val="3"/>
          </w:tcPr>
          <w:p w:rsidR="00BF5019" w:rsidRDefault="00BF5019" w:rsidP="00DE115F"/>
        </w:tc>
        <w:tc>
          <w:tcPr>
            <w:tcW w:w="960" w:type="pct"/>
          </w:tcPr>
          <w:p w:rsidR="00BF5019" w:rsidRDefault="00BF5019"/>
        </w:tc>
      </w:tr>
    </w:tbl>
    <w:p w:rsidR="00BF5019" w:rsidRDefault="00775F4E">
      <w:pPr>
        <w:pStyle w:val="FootnoteText"/>
      </w:pPr>
      <w:r>
        <w:t>*We cannot be responsible for cost overruns caused by client’s failure to deliver materials by agreed-upon due dates.</w:t>
      </w:r>
    </w:p>
    <w:p w:rsidR="00BF5019" w:rsidRDefault="00775F4E">
      <w:pPr>
        <w:pStyle w:val="Heading1"/>
      </w:pPr>
      <w:r>
        <w:t>Expected Results</w:t>
      </w:r>
    </w:p>
    <w:sdt>
      <w:sdtPr>
        <w:id w:val="1885207774"/>
        <w:placeholder>
          <w:docPart w:val="308B735DEC68435796CB1505C7647F99"/>
        </w:placeholder>
        <w:temporary/>
        <w:showingPlcHdr/>
      </w:sdtPr>
      <w:sdtEndPr/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77"/>
            <w:gridCol w:w="8783"/>
          </w:tblGrid>
          <w:tr w:rsidR="00BF50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:rsidR="00BF5019" w:rsidRDefault="00775F4E">
                <w:r>
                  <w:rPr>
                    <w:noProof/>
                    <w:lang w:eastAsia="en-US"/>
                  </w:rPr>
                  <mc:AlternateContent>
                    <mc:Choice Requires="wpg">
                      <w:drawing>
                        <wp:inline distT="0" distB="0" distL="0" distR="0" wp14:anchorId="629EE504" wp14:editId="04C4C45E">
                          <wp:extent cx="141605" cy="141605"/>
                          <wp:effectExtent l="0" t="0" r="0" b="0"/>
                          <wp:docPr id="44" name="Group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45" name="Rectangle 4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6" name="Freeform 46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 xmlns:w15="http://schemas.microsoft.com/office/word/2012/wordml">
                      <w:pict>
                        <v:group w14:anchorId="1B0D125F" id="Group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DmyI75cggAADAoAAAOAAAAAAAAAAAAAAAAAC4C&#10;AABkcnMvZTJvRG9jLnhtbFBLAQItABQABgAIAAAAIQAF4gw92QAAAAMBAAAPAAAAAAAAAAAAAAAA&#10;AMwKAABkcnMvZG93bnJldi54bWxQSwUGAAAAAAQABADzAAAA0gsAAAAA&#10;">
                          <v:rect id="Rectangle 45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Dw8cQA&#10;AADbAAAADwAAAGRycy9kb3ducmV2LnhtbESPS2vDMBCE74H+B7GF3hrJaRISJ3IohdLHJTiP+2Jt&#10;bVNrZSQlcf99FQjkOMzMN8x6M9hOnMmH1rGGbKxAEFfOtFxrOOzfnxcgQkQ22DkmDX8UYFM8jNaY&#10;G3fhks67WIsE4ZCjhibGPpcyVA1ZDGPXEyfvx3mLMUlfS+PxkuC2kxOl5tJiy2mhwZ7eGqp+dyer&#10;4UNtl8dTbVhNZTZ5ab+/yqWfaf30OLyuQEQa4j18a38aDdMZXL+kHy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Q8PHEAAAA2wAAAA8AAAAAAAAAAAAAAAAAmAIAAGRycy9k&#10;b3ducmV2LnhtbFBLBQYAAAAABAAEAPUAAACJAwAAAAA=&#10;" fillcolor="#5b9bd5 [3204]" stroked="f" strokeweight="0"/>
                          <v:shape id="Freeform 46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3+pcQA&#10;AADbAAAADwAAAGRycy9kb3ducmV2LnhtbESPT4vCMBTE78J+h/AWvGmqiJZqFFlY0MOi65/7s3m2&#10;1ealNlmtfvqNIHgcZuY3zGTWmFJcqXaFZQW9bgSCOLW64EzBbvvdiUE4j6yxtEwK7uRgNv1oTTDR&#10;9sa/dN34TAQIuwQV5N5XiZQuzcmg69qKOHhHWxv0QdaZ1DXeAtyUsh9FQ2mw4LCQY0VfOaXnzZ9R&#10;sDrY02N7WWflflntrP5JR+tRrFT7s5mPQXhq/Dv8ai+0gsEQnl/CD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N/qXEAAAA2w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:rsidR="00BF5019" w:rsidRDefault="00775F4E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[Describe the results expected from the project and why your approach will achieve those results.]</w:t>
                </w:r>
              </w:p>
            </w:tc>
          </w:tr>
        </w:tbl>
        <w:p w:rsidR="00BF5019" w:rsidRDefault="007243C5">
          <w:pPr>
            <w:pStyle w:val="NoSpacing"/>
          </w:pPr>
        </w:p>
      </w:sdtContent>
    </w:sdt>
    <w:p w:rsidR="00BF5019" w:rsidRDefault="00775F4E">
      <w:r>
        <w:t xml:space="preserve">We expect our proposed solution to </w:t>
      </w:r>
      <w:sdt>
        <w:sdtPr>
          <w:alias w:val="Client Name"/>
          <w:tag w:val=""/>
          <w:id w:val="1220248248"/>
          <w:placeholder>
            <w:docPart w:val="9F0AF9830C6043A79ED8B4B55DD7BD61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6C6410">
            <w:t>Frozen Critters</w:t>
          </w:r>
        </w:sdtContent>
      </w:sdt>
      <w:r>
        <w:t>’s requirements to provide the following results:</w:t>
      </w:r>
    </w:p>
    <w:p w:rsidR="00BF5019" w:rsidRDefault="00775F4E">
      <w:pPr>
        <w:pStyle w:val="Heading2"/>
      </w:pPr>
      <w:r>
        <w:t>Financial Benefits</w:t>
      </w:r>
    </w:p>
    <w:p w:rsidR="00BF5019" w:rsidRDefault="00775F4E">
      <w:pPr>
        <w:pStyle w:val="ListBullet"/>
      </w:pPr>
      <w:r>
        <w:t>&lt;Result #1: Brief description of desired result&gt;</w:t>
      </w:r>
    </w:p>
    <w:p w:rsidR="00BF5019" w:rsidRDefault="00775F4E">
      <w:pPr>
        <w:pStyle w:val="ListBullet"/>
      </w:pPr>
      <w:r>
        <w:t>&lt;Result #2: Brief description of desired result&gt;</w:t>
      </w:r>
    </w:p>
    <w:p w:rsidR="00BF5019" w:rsidRDefault="00775F4E">
      <w:pPr>
        <w:pStyle w:val="ListBullet"/>
      </w:pPr>
      <w:r>
        <w:t>&lt;Result #3: Brief description of desired result&gt;</w:t>
      </w:r>
    </w:p>
    <w:p w:rsidR="00BF5019" w:rsidRDefault="00775F4E">
      <w:pPr>
        <w:pStyle w:val="Heading2"/>
      </w:pPr>
      <w:r>
        <w:t>Technical Benefits</w:t>
      </w:r>
    </w:p>
    <w:p w:rsidR="00BF5019" w:rsidRDefault="00775F4E">
      <w:pPr>
        <w:pStyle w:val="ListBullet"/>
      </w:pPr>
      <w:r>
        <w:t>&lt;Result #1: Brief description of desired result&gt;</w:t>
      </w:r>
    </w:p>
    <w:p w:rsidR="00BF5019" w:rsidRDefault="00775F4E">
      <w:pPr>
        <w:pStyle w:val="ListBullet"/>
      </w:pPr>
      <w:r>
        <w:t>&lt;Result #2: Brief description of desired result&gt;</w:t>
      </w:r>
    </w:p>
    <w:p w:rsidR="00BF5019" w:rsidRDefault="00775F4E">
      <w:pPr>
        <w:pStyle w:val="ListBullet"/>
      </w:pPr>
      <w:r>
        <w:t>&lt;Result #3: Brief description of desired result&gt;</w:t>
      </w:r>
    </w:p>
    <w:p w:rsidR="00BF5019" w:rsidRDefault="00775F4E">
      <w:pPr>
        <w:pStyle w:val="Heading2"/>
      </w:pPr>
      <w:r>
        <w:t>Other Benefits</w:t>
      </w:r>
    </w:p>
    <w:sdt>
      <w:sdtPr>
        <w:id w:val="-996961181"/>
        <w:placeholder>
          <w:docPart w:val="308B735DEC68435796CB1505C7647F99"/>
        </w:placeholder>
        <w:temporary/>
        <w:showingPlcHdr/>
      </w:sdtPr>
      <w:sdtEndPr/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77"/>
            <w:gridCol w:w="8783"/>
          </w:tblGrid>
          <w:tr w:rsidR="00BF50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:rsidR="00BF5019" w:rsidRDefault="00775F4E">
                <w:r>
                  <w:rPr>
                    <w:noProof/>
                    <w:lang w:eastAsia="en-US"/>
                  </w:rPr>
                  <mc:AlternateContent>
                    <mc:Choice Requires="wpg">
                      <w:drawing>
                        <wp:inline distT="0" distB="0" distL="0" distR="0" wp14:anchorId="0BADEB92" wp14:editId="2A32F3F7">
                          <wp:extent cx="141605" cy="141605"/>
                          <wp:effectExtent l="0" t="0" r="0" b="0"/>
                          <wp:docPr id="47" name="Group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48" name="Rectangle 4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9" name="Freeform 49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 xmlns:w15="http://schemas.microsoft.com/office/word/2012/wordml">
                      <w:pict>
                        <v:group w14:anchorId="5377EE35" id="Group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D2ThjnYIAAAwKAAADgAAAAAAAAAAAAAA&#10;AAAuAgAAZHJzL2Uyb0RvYy54bWxQSwECLQAUAAYACAAAACEABeIMPdkAAAADAQAADwAAAAAAAAAA&#10;AAAAAADQCgAAZHJzL2Rvd25yZXYueG1sUEsFBgAAAAAEAAQA8wAAANYLAAAAAA==&#10;">
                          <v:rect id="Rectangle 48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Ffb8EA&#10;AADbAAAADwAAAGRycy9kb3ducmV2LnhtbERPW2vCMBR+H/gfwhF8WxMvG2ttKmMgur2Ibr4fmrO2&#10;rDkpSdT675eHwR4/vnu5GW0vruRD51jDPFMgiGtnOm40fH1uH19AhIhssHdMGu4UYFNNHkosjLvx&#10;ka6n2IgUwqFADW2MQyFlqFuyGDI3ECfu23mLMUHfSOPxlsJtLxdKPUuLHaeGFgd6a6n+OV2shp06&#10;5OdLY1it5Hyx7D7ej7l/0no2HV/XICKN8V/8594bDas0Nn1JP0B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RX2/BAAAA2wAAAA8AAAAAAAAAAAAAAAAAmAIAAGRycy9kb3du&#10;cmV2LnhtbFBLBQYAAAAABAAEAPUAAACGAwAAAAA=&#10;" fillcolor="#5b9bd5 [3204]" stroked="f" strokeweight="0"/>
                          <v:shape id="Freeform 49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Jq18UA&#10;AADbAAAADwAAAGRycy9kb3ducmV2LnhtbESPT2vCQBTE74LfYXmF3nTTIjWNriKFgh7E1D/3Z/aZ&#10;pM2+TbPbJPXTu0Khx2FmfsPMl72pREuNKy0reBpHIIgzq0vOFRwP76MYhPPIGivLpOCXHCwXw8Ec&#10;E207/qB273MRIOwSVFB4XydSuqwgg25sa+LgXWxj0AfZ5FI32AW4qeRzFL1IgyWHhQJreiso+9r/&#10;GAW7s/28Hr7TvDpt6qPV22yaTmOlHh/61QyEp97/h//aa61g8gr3L+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UmrXxQAAANsAAAAPAAAAAAAAAAAAAAAAAJgCAABkcnMv&#10;ZG93bnJldi54bWxQSwUGAAAAAAQABAD1AAAAig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:rsidR="00BF5019" w:rsidRDefault="00775F4E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[Use this section to describe less tangible benefits such as increased morale or improved customer satisfaction.]</w:t>
                </w:r>
              </w:p>
            </w:tc>
          </w:tr>
        </w:tbl>
        <w:p w:rsidR="00BF5019" w:rsidRDefault="007243C5"/>
      </w:sdtContent>
    </w:sdt>
    <w:p w:rsidR="00BF5019" w:rsidRDefault="00775F4E">
      <w:pPr>
        <w:pStyle w:val="Heading1"/>
      </w:pPr>
      <w:r>
        <w:t>Pricing</w:t>
      </w:r>
    </w:p>
    <w:p w:rsidR="00BF5019" w:rsidRDefault="00775F4E">
      <w:r>
        <w:t>The following table details the pricing for delivery of the services outlined in this proposal. This pricing is valid for &lt;## days&gt; from the date of this proposal:</w:t>
      </w:r>
    </w:p>
    <w:tbl>
      <w:tblPr>
        <w:tblStyle w:val="ProposalTable"/>
        <w:tblW w:w="5000" w:type="pct"/>
        <w:tblLook w:val="04E0" w:firstRow="1" w:lastRow="1" w:firstColumn="1" w:lastColumn="0" w:noHBand="0" w:noVBand="1"/>
        <w:tblDescription w:val="Pricing summary"/>
      </w:tblPr>
      <w:tblGrid>
        <w:gridCol w:w="7518"/>
        <w:gridCol w:w="2130"/>
      </w:tblGrid>
      <w:tr w:rsidR="00BF5019" w:rsidTr="00BF5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96" w:type="pct"/>
          </w:tcPr>
          <w:p w:rsidR="00BF5019" w:rsidRDefault="004B2DFE">
            <w:r>
              <w:t>Static Page</w:t>
            </w:r>
            <w:r w:rsidR="00386F57">
              <w:t>s</w:t>
            </w:r>
            <w:r w:rsidR="0041494B">
              <w:t xml:space="preserve"> ($50.00 per page)</w:t>
            </w:r>
          </w:p>
        </w:tc>
        <w:tc>
          <w:tcPr>
            <w:tcW w:w="1104" w:type="pct"/>
          </w:tcPr>
          <w:p w:rsidR="00BF5019" w:rsidRDefault="004B2DFE" w:rsidP="0041494B">
            <w:pPr>
              <w:jc w:val="both"/>
            </w:pPr>
            <w:r>
              <w:t xml:space="preserve">      </w:t>
            </w:r>
          </w:p>
        </w:tc>
      </w:tr>
      <w:tr w:rsidR="00BF5019" w:rsidTr="00BF5019">
        <w:tc>
          <w:tcPr>
            <w:tcW w:w="3896" w:type="pct"/>
          </w:tcPr>
          <w:p w:rsidR="00BF5019" w:rsidRDefault="004B2DFE">
            <w:r>
              <w:t>Contact Page</w:t>
            </w:r>
          </w:p>
        </w:tc>
        <w:tc>
          <w:tcPr>
            <w:tcW w:w="1104" w:type="pct"/>
          </w:tcPr>
          <w:p w:rsidR="00BF5019" w:rsidRDefault="00BF5019">
            <w:pPr>
              <w:pStyle w:val="TableTextDecimal"/>
            </w:pPr>
          </w:p>
        </w:tc>
      </w:tr>
      <w:tr w:rsidR="00BF5019" w:rsidTr="00BF5019">
        <w:tc>
          <w:tcPr>
            <w:tcW w:w="3896" w:type="pct"/>
          </w:tcPr>
          <w:p w:rsidR="00BF5019" w:rsidRDefault="004B2DFE">
            <w:r>
              <w:t>About Page</w:t>
            </w:r>
          </w:p>
        </w:tc>
        <w:tc>
          <w:tcPr>
            <w:tcW w:w="1104" w:type="pct"/>
          </w:tcPr>
          <w:p w:rsidR="00BF5019" w:rsidRDefault="00BF5019">
            <w:pPr>
              <w:pStyle w:val="TableTextDecimal"/>
            </w:pPr>
          </w:p>
        </w:tc>
      </w:tr>
      <w:tr w:rsidR="00386F57" w:rsidTr="00BF5019">
        <w:tc>
          <w:tcPr>
            <w:tcW w:w="3896" w:type="pct"/>
          </w:tcPr>
          <w:p w:rsidR="00386F57" w:rsidRPr="00386F57" w:rsidRDefault="00386F57" w:rsidP="004B2DFE">
            <w:pPr>
              <w:rPr>
                <w:b/>
              </w:rPr>
            </w:pPr>
            <w:r>
              <w:rPr>
                <w:b/>
              </w:rPr>
              <w:t>Total</w:t>
            </w:r>
            <w:r w:rsidR="000D4FC6">
              <w:rPr>
                <w:b/>
              </w:rPr>
              <w:t xml:space="preserve"> Cost of Static Pages</w:t>
            </w:r>
          </w:p>
        </w:tc>
        <w:tc>
          <w:tcPr>
            <w:tcW w:w="1104" w:type="pct"/>
          </w:tcPr>
          <w:p w:rsidR="00386F57" w:rsidRPr="00386F57" w:rsidRDefault="00386F57">
            <w:pPr>
              <w:pStyle w:val="TableTextDecimal"/>
              <w:rPr>
                <w:b/>
              </w:rPr>
            </w:pPr>
            <w:r>
              <w:rPr>
                <w:b/>
              </w:rPr>
              <w:t>$100.00</w:t>
            </w:r>
          </w:p>
        </w:tc>
      </w:tr>
      <w:tr w:rsidR="00BF5019" w:rsidTr="00BF5019">
        <w:tc>
          <w:tcPr>
            <w:tcW w:w="3896" w:type="pct"/>
            <w:shd w:val="clear" w:color="auto" w:fill="DEEAF6" w:themeFill="accent1" w:themeFillTint="33"/>
          </w:tcPr>
          <w:p w:rsidR="00BF5019" w:rsidRDefault="004B2DFE">
            <w:pPr>
              <w:rPr>
                <w:b/>
                <w:bCs/>
              </w:rPr>
            </w:pPr>
            <w:r>
              <w:rPr>
                <w:b/>
                <w:bCs/>
              </w:rPr>
              <w:t>Dynamic Page</w:t>
            </w:r>
            <w:r w:rsidR="00386F57">
              <w:rPr>
                <w:b/>
                <w:bCs/>
              </w:rPr>
              <w:t>s</w:t>
            </w:r>
          </w:p>
        </w:tc>
        <w:tc>
          <w:tcPr>
            <w:tcW w:w="1104" w:type="pct"/>
            <w:shd w:val="clear" w:color="auto" w:fill="DEEAF6" w:themeFill="accent1" w:themeFillTint="33"/>
          </w:tcPr>
          <w:p w:rsidR="00BF5019" w:rsidRDefault="004B2DFE" w:rsidP="00386F57">
            <w:pPr>
              <w:pStyle w:val="TableTextDecimal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386F57">
              <w:rPr>
                <w:b/>
                <w:bCs/>
              </w:rPr>
              <w:t>150.</w:t>
            </w:r>
            <w:r>
              <w:rPr>
                <w:b/>
                <w:bCs/>
              </w:rPr>
              <w:t>00 per page</w:t>
            </w:r>
          </w:p>
        </w:tc>
      </w:tr>
      <w:tr w:rsidR="00BF5019" w:rsidTr="00BF5019">
        <w:tc>
          <w:tcPr>
            <w:tcW w:w="3896" w:type="pct"/>
          </w:tcPr>
          <w:p w:rsidR="00BF5019" w:rsidRDefault="004B2DFE">
            <w:r>
              <w:t>Gallery Page</w:t>
            </w:r>
          </w:p>
        </w:tc>
        <w:tc>
          <w:tcPr>
            <w:tcW w:w="1104" w:type="pct"/>
          </w:tcPr>
          <w:p w:rsidR="00BF5019" w:rsidRDefault="00BF5019" w:rsidP="00386F57">
            <w:pPr>
              <w:pStyle w:val="TableTextDecimal"/>
            </w:pPr>
          </w:p>
        </w:tc>
      </w:tr>
      <w:tr w:rsidR="00BF5019" w:rsidTr="00BF5019">
        <w:tc>
          <w:tcPr>
            <w:tcW w:w="3896" w:type="pct"/>
          </w:tcPr>
          <w:p w:rsidR="00BF5019" w:rsidRDefault="004B2DFE">
            <w:r>
              <w:lastRenderedPageBreak/>
              <w:t>Product Page</w:t>
            </w:r>
          </w:p>
        </w:tc>
        <w:tc>
          <w:tcPr>
            <w:tcW w:w="1104" w:type="pct"/>
          </w:tcPr>
          <w:p w:rsidR="00BF5019" w:rsidRDefault="00BF5019">
            <w:pPr>
              <w:pStyle w:val="TableTextDecimal"/>
            </w:pPr>
          </w:p>
        </w:tc>
      </w:tr>
      <w:tr w:rsidR="00BF5019" w:rsidTr="00BF5019">
        <w:tc>
          <w:tcPr>
            <w:tcW w:w="3896" w:type="pct"/>
          </w:tcPr>
          <w:p w:rsidR="00BF5019" w:rsidRDefault="00775F4E">
            <w:r>
              <w:t xml:space="preserve">Equipment </w:t>
            </w:r>
            <w:r w:rsidR="004B2DFE">
              <w:t>Payment</w:t>
            </w:r>
          </w:p>
        </w:tc>
        <w:tc>
          <w:tcPr>
            <w:tcW w:w="1104" w:type="pct"/>
          </w:tcPr>
          <w:p w:rsidR="00BF5019" w:rsidRDefault="00BF5019">
            <w:pPr>
              <w:pStyle w:val="TableTextDecimal"/>
            </w:pPr>
          </w:p>
        </w:tc>
      </w:tr>
      <w:tr w:rsidR="000D4FC6" w:rsidTr="00BF5019">
        <w:tc>
          <w:tcPr>
            <w:tcW w:w="3896" w:type="pct"/>
          </w:tcPr>
          <w:p w:rsidR="000D4FC6" w:rsidRPr="000D4FC6" w:rsidRDefault="000D4FC6">
            <w:pPr>
              <w:rPr>
                <w:b/>
              </w:rPr>
            </w:pPr>
            <w:r>
              <w:rPr>
                <w:b/>
              </w:rPr>
              <w:t>Total Cost of Dynamic Pages</w:t>
            </w:r>
          </w:p>
        </w:tc>
        <w:tc>
          <w:tcPr>
            <w:tcW w:w="1104" w:type="pct"/>
          </w:tcPr>
          <w:p w:rsidR="000D4FC6" w:rsidRPr="000D4FC6" w:rsidRDefault="000D4FC6">
            <w:pPr>
              <w:pStyle w:val="TableTextDecimal"/>
              <w:rPr>
                <w:b/>
              </w:rPr>
            </w:pPr>
            <w:r>
              <w:rPr>
                <w:b/>
              </w:rPr>
              <w:t>$450.00</w:t>
            </w:r>
          </w:p>
        </w:tc>
      </w:tr>
      <w:tr w:rsidR="00BF5019" w:rsidTr="00BF5019">
        <w:tc>
          <w:tcPr>
            <w:tcW w:w="3896" w:type="pct"/>
            <w:shd w:val="clear" w:color="auto" w:fill="DEEAF6" w:themeFill="accent1" w:themeFillTint="33"/>
          </w:tcPr>
          <w:p w:rsidR="00BF5019" w:rsidRDefault="00386F57">
            <w:pPr>
              <w:rPr>
                <w:b/>
                <w:bCs/>
              </w:rPr>
            </w:pPr>
            <w:r>
              <w:rPr>
                <w:b/>
                <w:bCs/>
              </w:rPr>
              <w:t>Shopping Cart</w:t>
            </w:r>
          </w:p>
        </w:tc>
        <w:tc>
          <w:tcPr>
            <w:tcW w:w="1104" w:type="pct"/>
            <w:shd w:val="clear" w:color="auto" w:fill="DEEAF6" w:themeFill="accent1" w:themeFillTint="33"/>
          </w:tcPr>
          <w:p w:rsidR="00BF5019" w:rsidRDefault="00386F57">
            <w:pPr>
              <w:pStyle w:val="TableTextDecimal"/>
              <w:rPr>
                <w:b/>
                <w:bCs/>
              </w:rPr>
            </w:pPr>
            <w:r>
              <w:rPr>
                <w:b/>
                <w:bCs/>
              </w:rPr>
              <w:t>$175.00</w:t>
            </w:r>
          </w:p>
        </w:tc>
      </w:tr>
      <w:tr w:rsidR="00BF5019" w:rsidTr="00BF5019">
        <w:tc>
          <w:tcPr>
            <w:tcW w:w="3896" w:type="pct"/>
          </w:tcPr>
          <w:p w:rsidR="00BF5019" w:rsidRPr="000D4FC6" w:rsidRDefault="000D4FC6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104" w:type="pct"/>
          </w:tcPr>
          <w:p w:rsidR="00BF5019" w:rsidRPr="000D4FC6" w:rsidRDefault="000D4FC6">
            <w:pPr>
              <w:pStyle w:val="TableTextDecimal"/>
              <w:rPr>
                <w:b/>
              </w:rPr>
            </w:pPr>
            <w:r>
              <w:rPr>
                <w:b/>
              </w:rPr>
              <w:t>$175.00</w:t>
            </w:r>
          </w:p>
        </w:tc>
      </w:tr>
      <w:tr w:rsidR="00BF5019" w:rsidTr="00386F57">
        <w:tc>
          <w:tcPr>
            <w:tcW w:w="3896" w:type="pct"/>
            <w:shd w:val="clear" w:color="auto" w:fill="DEEAF6" w:themeFill="accent1" w:themeFillTint="33"/>
          </w:tcPr>
          <w:p w:rsidR="00BF5019" w:rsidRPr="00386F57" w:rsidRDefault="00386F57">
            <w:pPr>
              <w:rPr>
                <w:b/>
              </w:rPr>
            </w:pPr>
            <w:r>
              <w:rPr>
                <w:b/>
              </w:rPr>
              <w:t>Admin Pages</w:t>
            </w:r>
          </w:p>
        </w:tc>
        <w:tc>
          <w:tcPr>
            <w:tcW w:w="1104" w:type="pct"/>
            <w:shd w:val="clear" w:color="auto" w:fill="DEEAF6" w:themeFill="accent1" w:themeFillTint="33"/>
          </w:tcPr>
          <w:p w:rsidR="00BF5019" w:rsidRPr="00386F57" w:rsidRDefault="00386F57" w:rsidP="00386F57">
            <w:pPr>
              <w:pStyle w:val="TableTextDecimal"/>
              <w:rPr>
                <w:b/>
              </w:rPr>
            </w:pPr>
            <w:r>
              <w:rPr>
                <w:b/>
              </w:rPr>
              <w:t>$175.00 per page</w:t>
            </w:r>
          </w:p>
        </w:tc>
      </w:tr>
      <w:tr w:rsidR="00BF5019" w:rsidTr="00BF5019">
        <w:tc>
          <w:tcPr>
            <w:tcW w:w="3896" w:type="pct"/>
          </w:tcPr>
          <w:p w:rsidR="00BF5019" w:rsidRDefault="00386F57">
            <w:r>
              <w:t>Admin Page</w:t>
            </w:r>
          </w:p>
        </w:tc>
        <w:tc>
          <w:tcPr>
            <w:tcW w:w="1104" w:type="pct"/>
          </w:tcPr>
          <w:p w:rsidR="00BF5019" w:rsidRDefault="00BF5019">
            <w:pPr>
              <w:pStyle w:val="TableTextDecimal"/>
            </w:pPr>
          </w:p>
        </w:tc>
      </w:tr>
      <w:tr w:rsidR="00386F57" w:rsidTr="00BF5019">
        <w:tc>
          <w:tcPr>
            <w:tcW w:w="3896" w:type="pct"/>
          </w:tcPr>
          <w:p w:rsidR="00386F57" w:rsidRDefault="00386F57">
            <w:r>
              <w:t>Add Product Page</w:t>
            </w:r>
          </w:p>
        </w:tc>
        <w:tc>
          <w:tcPr>
            <w:tcW w:w="1104" w:type="pct"/>
          </w:tcPr>
          <w:p w:rsidR="00386F57" w:rsidRDefault="00386F57">
            <w:pPr>
              <w:pStyle w:val="TableTextDecimal"/>
            </w:pPr>
          </w:p>
        </w:tc>
      </w:tr>
      <w:tr w:rsidR="00386F57" w:rsidTr="00386F57">
        <w:trPr>
          <w:trHeight w:val="386"/>
        </w:trPr>
        <w:tc>
          <w:tcPr>
            <w:tcW w:w="3896" w:type="pct"/>
          </w:tcPr>
          <w:p w:rsidR="00386F57" w:rsidRDefault="00386F57">
            <w:r>
              <w:t>Edit Product Page</w:t>
            </w:r>
          </w:p>
        </w:tc>
        <w:tc>
          <w:tcPr>
            <w:tcW w:w="1104" w:type="pct"/>
          </w:tcPr>
          <w:p w:rsidR="00386F57" w:rsidRDefault="00386F57">
            <w:pPr>
              <w:pStyle w:val="TableTextDecimal"/>
            </w:pPr>
          </w:p>
        </w:tc>
      </w:tr>
      <w:tr w:rsidR="00386F57" w:rsidTr="00BF5019">
        <w:tc>
          <w:tcPr>
            <w:tcW w:w="3896" w:type="pct"/>
          </w:tcPr>
          <w:p w:rsidR="00386F57" w:rsidRDefault="00386F57">
            <w:r>
              <w:t>Add News/Announcement Page</w:t>
            </w:r>
          </w:p>
        </w:tc>
        <w:tc>
          <w:tcPr>
            <w:tcW w:w="1104" w:type="pct"/>
          </w:tcPr>
          <w:p w:rsidR="00386F57" w:rsidRDefault="00386F57">
            <w:pPr>
              <w:pStyle w:val="TableTextDecimal"/>
            </w:pPr>
          </w:p>
        </w:tc>
      </w:tr>
      <w:tr w:rsidR="00386F57" w:rsidTr="00BF5019">
        <w:tc>
          <w:tcPr>
            <w:tcW w:w="3896" w:type="pct"/>
          </w:tcPr>
          <w:p w:rsidR="00386F57" w:rsidRDefault="00386F57">
            <w:r>
              <w:t>Edit News/Announcement Page</w:t>
            </w:r>
          </w:p>
        </w:tc>
        <w:tc>
          <w:tcPr>
            <w:tcW w:w="1104" w:type="pct"/>
          </w:tcPr>
          <w:p w:rsidR="00386F57" w:rsidRDefault="00386F57">
            <w:pPr>
              <w:pStyle w:val="TableTextDecimal"/>
            </w:pPr>
          </w:p>
        </w:tc>
      </w:tr>
      <w:tr w:rsidR="00386F57" w:rsidTr="00BF5019">
        <w:tc>
          <w:tcPr>
            <w:tcW w:w="3896" w:type="pct"/>
          </w:tcPr>
          <w:p w:rsidR="00386F57" w:rsidRPr="000D4FC6" w:rsidRDefault="000D4FC6">
            <w:pPr>
              <w:rPr>
                <w:b/>
              </w:rPr>
            </w:pPr>
            <w:r>
              <w:rPr>
                <w:b/>
              </w:rPr>
              <w:t>Total Admin Pages</w:t>
            </w:r>
          </w:p>
        </w:tc>
        <w:tc>
          <w:tcPr>
            <w:tcW w:w="1104" w:type="pct"/>
          </w:tcPr>
          <w:p w:rsidR="00386F57" w:rsidRPr="000D4FC6" w:rsidRDefault="000D4FC6">
            <w:pPr>
              <w:pStyle w:val="TableTextDecimal"/>
              <w:rPr>
                <w:b/>
              </w:rPr>
            </w:pPr>
            <w:r>
              <w:rPr>
                <w:b/>
              </w:rPr>
              <w:t>$875.00</w:t>
            </w:r>
          </w:p>
        </w:tc>
      </w:tr>
      <w:tr w:rsidR="00386F57" w:rsidTr="000D4FC6">
        <w:tc>
          <w:tcPr>
            <w:tcW w:w="3896" w:type="pct"/>
            <w:shd w:val="clear" w:color="auto" w:fill="DEEAF6" w:themeFill="accent1" w:themeFillTint="33"/>
          </w:tcPr>
          <w:p w:rsidR="00386F57" w:rsidRPr="000D4FC6" w:rsidRDefault="000D4FC6">
            <w:pPr>
              <w:rPr>
                <w:b/>
              </w:rPr>
            </w:pPr>
            <w:r>
              <w:rPr>
                <w:b/>
              </w:rPr>
              <w:t xml:space="preserve">Login / Logout / Sign up Functionality </w:t>
            </w:r>
          </w:p>
        </w:tc>
        <w:tc>
          <w:tcPr>
            <w:tcW w:w="1104" w:type="pct"/>
            <w:shd w:val="clear" w:color="auto" w:fill="DEEAF6" w:themeFill="accent1" w:themeFillTint="33"/>
          </w:tcPr>
          <w:p w:rsidR="00386F57" w:rsidRPr="000D4FC6" w:rsidRDefault="000D4FC6">
            <w:pPr>
              <w:pStyle w:val="TableTextDecimal"/>
              <w:rPr>
                <w:b/>
              </w:rPr>
            </w:pPr>
            <w:r w:rsidRPr="000D4FC6">
              <w:rPr>
                <w:b/>
              </w:rPr>
              <w:t>$200.00</w:t>
            </w:r>
          </w:p>
        </w:tc>
      </w:tr>
      <w:tr w:rsidR="00386F57" w:rsidTr="000D4FC6">
        <w:tc>
          <w:tcPr>
            <w:tcW w:w="3896" w:type="pct"/>
            <w:tcBorders>
              <w:bottom w:val="single" w:sz="4" w:space="0" w:color="5B9BD5" w:themeColor="accent1"/>
            </w:tcBorders>
          </w:tcPr>
          <w:p w:rsidR="00386F57" w:rsidRPr="000D4FC6" w:rsidRDefault="000D4FC6">
            <w:pPr>
              <w:rPr>
                <w:b/>
              </w:rPr>
            </w:pPr>
            <w:r>
              <w:rPr>
                <w:b/>
              </w:rPr>
              <w:t>Total Cost of Login / Logout / Sign up Functionality</w:t>
            </w:r>
          </w:p>
        </w:tc>
        <w:tc>
          <w:tcPr>
            <w:tcW w:w="1104" w:type="pct"/>
          </w:tcPr>
          <w:p w:rsidR="00386F57" w:rsidRPr="000D4FC6" w:rsidRDefault="000D4FC6">
            <w:pPr>
              <w:pStyle w:val="TableTextDecimal"/>
              <w:rPr>
                <w:b/>
              </w:rPr>
            </w:pPr>
            <w:r>
              <w:rPr>
                <w:b/>
              </w:rPr>
              <w:t>$200.00</w:t>
            </w:r>
          </w:p>
        </w:tc>
      </w:tr>
      <w:tr w:rsidR="00386F57" w:rsidTr="000D4FC6">
        <w:tc>
          <w:tcPr>
            <w:tcW w:w="3896" w:type="pct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386F57" w:rsidRPr="000D4FC6" w:rsidRDefault="000D4FC6">
            <w:pPr>
              <w:rPr>
                <w:b/>
              </w:rPr>
            </w:pPr>
            <w:r>
              <w:rPr>
                <w:b/>
              </w:rPr>
              <w:t>Online Payment System</w:t>
            </w:r>
          </w:p>
        </w:tc>
        <w:tc>
          <w:tcPr>
            <w:tcW w:w="1104" w:type="pct"/>
            <w:shd w:val="clear" w:color="auto" w:fill="DEEAF6" w:themeFill="accent1" w:themeFillTint="33"/>
          </w:tcPr>
          <w:p w:rsidR="00386F57" w:rsidRPr="000D4FC6" w:rsidRDefault="000D4FC6">
            <w:pPr>
              <w:pStyle w:val="TableTextDecimal"/>
              <w:rPr>
                <w:b/>
              </w:rPr>
            </w:pPr>
            <w:r>
              <w:rPr>
                <w:b/>
              </w:rPr>
              <w:t>$500.00</w:t>
            </w:r>
          </w:p>
        </w:tc>
      </w:tr>
      <w:tr w:rsidR="00386F57" w:rsidTr="000D4FC6">
        <w:tc>
          <w:tcPr>
            <w:tcW w:w="3896" w:type="pct"/>
            <w:tcBorders>
              <w:top w:val="single" w:sz="4" w:space="0" w:color="auto"/>
            </w:tcBorders>
          </w:tcPr>
          <w:p w:rsidR="00386F57" w:rsidRPr="000D4FC6" w:rsidRDefault="00386F57">
            <w:pPr>
              <w:rPr>
                <w:b/>
              </w:rPr>
            </w:pPr>
          </w:p>
        </w:tc>
        <w:tc>
          <w:tcPr>
            <w:tcW w:w="1104" w:type="pct"/>
          </w:tcPr>
          <w:p w:rsidR="00386F57" w:rsidRPr="000D4FC6" w:rsidRDefault="000D4FC6">
            <w:pPr>
              <w:pStyle w:val="TableTextDecimal"/>
              <w:rPr>
                <w:b/>
              </w:rPr>
            </w:pPr>
            <w:r>
              <w:rPr>
                <w:b/>
              </w:rPr>
              <w:t>$500.00</w:t>
            </w:r>
          </w:p>
        </w:tc>
      </w:tr>
      <w:tr w:rsidR="00386F57" w:rsidTr="00BF501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896" w:type="pct"/>
          </w:tcPr>
          <w:p w:rsidR="00386F57" w:rsidRDefault="000D4FC6">
            <w:r>
              <w:t>Total Site Cost</w:t>
            </w:r>
          </w:p>
        </w:tc>
        <w:tc>
          <w:tcPr>
            <w:tcW w:w="1104" w:type="pct"/>
          </w:tcPr>
          <w:p w:rsidR="00386F57" w:rsidRDefault="000D4FC6">
            <w:pPr>
              <w:pStyle w:val="TableTextDecimal"/>
            </w:pPr>
            <w:r>
              <w:t>$2300.00</w:t>
            </w:r>
          </w:p>
        </w:tc>
      </w:tr>
    </w:tbl>
    <w:p w:rsidR="00BF5019" w:rsidRDefault="00775F4E">
      <w:pPr>
        <w:spacing w:before="180"/>
      </w:pPr>
      <w:r>
        <w:t>Disclaimer: The prices listed in the preceding table are an estimate for the services discussed. This summary is not a warranty of final price. Estimates are subject to change if project specifications are changed or costs for outsourced services change before a contract is executed.</w:t>
      </w:r>
    </w:p>
    <w:p w:rsidR="00BF5019" w:rsidRDefault="00775F4E">
      <w:pPr>
        <w:pStyle w:val="Heading1"/>
      </w:pPr>
      <w:r>
        <w:t>Qualifications</w:t>
      </w:r>
    </w:p>
    <w:p w:rsidR="00BF5019" w:rsidRDefault="007243C5" w:rsidP="00BE5506">
      <w:sdt>
        <w:sdtPr>
          <w:alias w:val="Company Name"/>
          <w:tag w:val=""/>
          <w:id w:val="-348490378"/>
          <w:placeholder>
            <w:docPart w:val="3525C26760E64D2AA94948FFFE30284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6C6410">
            <w:t>TYLER HANSEN WEB DESIGN</w:t>
          </w:r>
        </w:sdtContent>
      </w:sdt>
      <w:r w:rsidR="00775F4E">
        <w:t xml:space="preserve"> is continually proven to be an industry leader for </w:t>
      </w:r>
      <w:r w:rsidR="00C53450">
        <w:t>Computer Programming and Web Design</w:t>
      </w:r>
      <w:r w:rsidR="00775F4E">
        <w:t xml:space="preserve"> in the following ways:</w:t>
      </w:r>
    </w:p>
    <w:p w:rsidR="00BF5019" w:rsidRDefault="00C53450">
      <w:pPr>
        <w:pStyle w:val="ListBullet"/>
      </w:pPr>
      <w:r>
        <w:t>Associate Degree in Computer Programming and Web Development</w:t>
      </w:r>
    </w:p>
    <w:p w:rsidR="00BF5019" w:rsidRDefault="00C53450">
      <w:pPr>
        <w:pStyle w:val="ListBullet"/>
      </w:pPr>
      <w:r>
        <w:t>Has taken the following courses</w:t>
      </w:r>
    </w:p>
    <w:p w:rsidR="00C53450" w:rsidRDefault="00C53450" w:rsidP="00C53450">
      <w:pPr>
        <w:pStyle w:val="ListBullet"/>
        <w:numPr>
          <w:ilvl w:val="1"/>
          <w:numId w:val="2"/>
        </w:numPr>
      </w:pPr>
      <w:r>
        <w:t>Web Design</w:t>
      </w:r>
    </w:p>
    <w:p w:rsidR="00C53450" w:rsidRDefault="00C53450" w:rsidP="00C53450">
      <w:pPr>
        <w:pStyle w:val="ListBullet"/>
        <w:numPr>
          <w:ilvl w:val="1"/>
          <w:numId w:val="2"/>
        </w:numPr>
      </w:pPr>
      <w:r>
        <w:t>Advanced Web Design</w:t>
      </w:r>
    </w:p>
    <w:p w:rsidR="00C53450" w:rsidRDefault="00C53450" w:rsidP="00C53450">
      <w:pPr>
        <w:pStyle w:val="ListBullet"/>
        <w:numPr>
          <w:ilvl w:val="1"/>
          <w:numId w:val="2"/>
        </w:numPr>
      </w:pPr>
      <w:r>
        <w:t>Client Side Web Programming</w:t>
      </w:r>
    </w:p>
    <w:p w:rsidR="00C53450" w:rsidRDefault="00C53450" w:rsidP="00C53450">
      <w:pPr>
        <w:pStyle w:val="ListBullet"/>
        <w:numPr>
          <w:ilvl w:val="1"/>
          <w:numId w:val="2"/>
        </w:numPr>
      </w:pPr>
      <w:r>
        <w:t>Web Development 1</w:t>
      </w:r>
    </w:p>
    <w:p w:rsidR="00C53450" w:rsidRDefault="00C53450" w:rsidP="00C53450">
      <w:pPr>
        <w:pStyle w:val="ListBullet"/>
        <w:numPr>
          <w:ilvl w:val="1"/>
          <w:numId w:val="2"/>
        </w:numPr>
      </w:pPr>
      <w:r>
        <w:t>Web Development 2</w:t>
      </w:r>
    </w:p>
    <w:p w:rsidR="00C53450" w:rsidRDefault="00C53450" w:rsidP="00C53450">
      <w:pPr>
        <w:pStyle w:val="ListBullet"/>
        <w:numPr>
          <w:ilvl w:val="1"/>
          <w:numId w:val="2"/>
        </w:numPr>
      </w:pPr>
      <w:r>
        <w:t xml:space="preserve">.Net </w:t>
      </w:r>
      <w:r w:rsidR="00BE5506">
        <w:t>Programming for Web</w:t>
      </w:r>
    </w:p>
    <w:p w:rsidR="00BE5506" w:rsidRDefault="00BE5506" w:rsidP="00C53450">
      <w:pPr>
        <w:pStyle w:val="ListBullet"/>
        <w:numPr>
          <w:ilvl w:val="1"/>
          <w:numId w:val="2"/>
        </w:numPr>
      </w:pPr>
      <w:r>
        <w:lastRenderedPageBreak/>
        <w:t>.Net Programming</w:t>
      </w:r>
    </w:p>
    <w:p w:rsidR="00BE5506" w:rsidRDefault="00BE5506" w:rsidP="00C53450">
      <w:pPr>
        <w:pStyle w:val="ListBullet"/>
        <w:numPr>
          <w:ilvl w:val="1"/>
          <w:numId w:val="2"/>
        </w:numPr>
      </w:pPr>
      <w:r>
        <w:t>Advanced .Net Programming</w:t>
      </w:r>
    </w:p>
    <w:p w:rsidR="00BF5019" w:rsidRDefault="00BE5506" w:rsidP="00BE5506">
      <w:pPr>
        <w:pStyle w:val="ListBullet"/>
      </w:pPr>
      <w:r>
        <w:t>Made President’s or Vice President’s list all seven quarters while attending Clover Park Technical College</w:t>
      </w:r>
    </w:p>
    <w:p w:rsidR="00BF5019" w:rsidRDefault="00775F4E" w:rsidP="000D4FC6">
      <w:pPr>
        <w:pStyle w:val="Heading1"/>
      </w:pPr>
      <w:r>
        <w:t>Conclusion</w:t>
      </w:r>
    </w:p>
    <w:p w:rsidR="00BF5019" w:rsidRDefault="00775F4E">
      <w:r>
        <w:t xml:space="preserve">We look forward to working with </w:t>
      </w:r>
      <w:sdt>
        <w:sdtPr>
          <w:alias w:val="Client Name"/>
          <w:tag w:val=""/>
          <w:id w:val="-1289347767"/>
          <w:placeholder>
            <w:docPart w:val="9F0AF9830C6043A79ED8B4B55DD7BD61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6C6410">
            <w:t>Frozen Critters</w:t>
          </w:r>
        </w:sdtContent>
      </w:sdt>
      <w:r>
        <w:t xml:space="preserve"> and supporting your efforts to improve your sales cycle with &lt;integrated CRM, JIT Inventory management, and training and support services&gt;. We are confident that we can meet the challenges ahead, and stand ready to partner with you in delivering an effective IT support solution. </w:t>
      </w:r>
    </w:p>
    <w:p w:rsidR="00BF5019" w:rsidRDefault="00775F4E">
      <w:r>
        <w:t xml:space="preserve">If you have questions on this proposal, feel free to contact </w:t>
      </w:r>
      <w:r w:rsidR="000D4FC6">
        <w:t>Tyler Hansen</w:t>
      </w:r>
      <w:r>
        <w:t xml:space="preserve"> at your convenience by email at </w:t>
      </w:r>
      <w:hyperlink r:id="rId10" w:history="1">
        <w:r w:rsidR="000D4FC6" w:rsidRPr="00A076A9">
          <w:rPr>
            <w:rStyle w:val="Hyperlink"/>
          </w:rPr>
          <w:t>Hansen3617@student.cptc.edu</w:t>
        </w:r>
      </w:hyperlink>
      <w:r w:rsidR="000D4FC6">
        <w:t xml:space="preserve"> </w:t>
      </w:r>
      <w:r>
        <w:t xml:space="preserve">or by phone at </w:t>
      </w:r>
      <w:r w:rsidR="000D4FC6">
        <w:t>253-228-8357</w:t>
      </w:r>
      <w:r>
        <w:t>. We will be in touch with you next week to arrange a follow-up conversation on the proposal.</w:t>
      </w:r>
    </w:p>
    <w:p w:rsidR="000D4FC6" w:rsidRDefault="00775F4E" w:rsidP="000D4FC6">
      <w:r>
        <w:t>Thank you for your consideration,</w:t>
      </w:r>
    </w:p>
    <w:p w:rsidR="00BF5019" w:rsidRDefault="006C6410" w:rsidP="000D4FC6">
      <w:r>
        <w:t>Tyler Hansen</w:t>
      </w:r>
      <w:r w:rsidR="00775F4E">
        <w:br/>
      </w:r>
      <w:r>
        <w:t>Web Developer</w:t>
      </w:r>
    </w:p>
    <w:sectPr w:rsidR="00BF5019">
      <w:headerReference w:type="default" r:id="rId11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410" w:rsidRDefault="006C6410">
      <w:pPr>
        <w:spacing w:after="0" w:line="240" w:lineRule="auto"/>
      </w:pPr>
      <w:r>
        <w:separator/>
      </w:r>
    </w:p>
  </w:endnote>
  <w:endnote w:type="continuationSeparator" w:id="0">
    <w:p w:rsidR="006C6410" w:rsidRDefault="006C6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410" w:rsidRDefault="006C6410">
      <w:pPr>
        <w:spacing w:after="0" w:line="240" w:lineRule="auto"/>
      </w:pPr>
      <w:r>
        <w:separator/>
      </w:r>
    </w:p>
  </w:footnote>
  <w:footnote w:type="continuationSeparator" w:id="0">
    <w:p w:rsidR="006C6410" w:rsidRDefault="006C6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019" w:rsidRDefault="00775F4E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338328" cy="310896"/>
              <wp:effectExtent l="0" t="0" r="5080" b="13335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28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5019" w:rsidRDefault="00775F4E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243C5"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5pt;margin-top:0;width:26.65pt;height:24.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" filled="f" stroked="f" strokeweight=".5pt">
              <v:textbox inset="0,0,0,0">
                <w:txbxContent>
                  <w:p w:rsidR="00BF5019" w:rsidRDefault="00775F4E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7243C5"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657E5D71"/>
    <w:multiLevelType w:val="hybridMultilevel"/>
    <w:tmpl w:val="15303CBC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410"/>
    <w:rsid w:val="000A2F7D"/>
    <w:rsid w:val="000D4FC6"/>
    <w:rsid w:val="00146B35"/>
    <w:rsid w:val="002C02D9"/>
    <w:rsid w:val="00386F57"/>
    <w:rsid w:val="003A752C"/>
    <w:rsid w:val="0041494B"/>
    <w:rsid w:val="004B2DFE"/>
    <w:rsid w:val="00600587"/>
    <w:rsid w:val="006C6410"/>
    <w:rsid w:val="007243C5"/>
    <w:rsid w:val="00775F4E"/>
    <w:rsid w:val="00BE5506"/>
    <w:rsid w:val="00BF5019"/>
    <w:rsid w:val="00C53450"/>
    <w:rsid w:val="00DE115F"/>
    <w:rsid w:val="00DF2032"/>
    <w:rsid w:val="00FB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List Bullet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Hyperlink">
    <w:name w:val="Hyperlink"/>
    <w:basedOn w:val="DefaultParagraphFont"/>
    <w:uiPriority w:val="99"/>
    <w:unhideWhenUsed/>
    <w:rsid w:val="000D4FC6"/>
    <w:rPr>
      <w:color w:val="40ACD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3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List Bullet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Hyperlink">
    <w:name w:val="Hyperlink"/>
    <w:basedOn w:val="DefaultParagraphFont"/>
    <w:uiPriority w:val="99"/>
    <w:unhideWhenUsed/>
    <w:rsid w:val="000D4FC6"/>
    <w:rPr>
      <w:color w:val="40ACD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3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hyperlink" Target="mailto:Hansen3617@student.cptc.edu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signer\AppData\Roaming\Microsoft\Templates\Services%20proposal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F40B7EB402E427CAD94C4820EF45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A51BB-80BD-4B7F-853E-F676E0F30672}"/>
      </w:docPartPr>
      <w:docPartBody>
        <w:p w:rsidR="003F03E5" w:rsidRDefault="003F03E5">
          <w:pPr>
            <w:pStyle w:val="7F40B7EB402E427CAD94C4820EF45C79"/>
          </w:pPr>
          <w:r>
            <w:t>&lt;Your Company&gt;</w:t>
          </w:r>
        </w:p>
      </w:docPartBody>
    </w:docPart>
    <w:docPart>
      <w:docPartPr>
        <w:name w:val="308B735DEC68435796CB1505C7647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37092-6A0F-4560-8779-2D51A8C04318}"/>
      </w:docPartPr>
      <w:docPartBody>
        <w:p w:rsidR="003F03E5" w:rsidRDefault="003F03E5">
          <w:pPr>
            <w:pStyle w:val="308B735DEC68435796CB1505C7647F99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525C26760E64D2AA94948FFFE302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656D2-C7F2-49EA-9689-B95887B2493D}"/>
      </w:docPartPr>
      <w:docPartBody>
        <w:p w:rsidR="003F03E5" w:rsidRDefault="003F03E5">
          <w:pPr>
            <w:pStyle w:val="3525C26760E64D2AA94948FFFE302845"/>
          </w:pPr>
          <w:r>
            <w:rPr>
              <w:rStyle w:val="PlaceholderText"/>
            </w:rPr>
            <w:t>&lt;Your Company&gt;</w:t>
          </w:r>
        </w:p>
      </w:docPartBody>
    </w:docPart>
    <w:docPart>
      <w:docPartPr>
        <w:name w:val="9F0AF9830C6043A79ED8B4B55DD7B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106F8-1BD8-4913-BE8D-A524D931D397}"/>
      </w:docPartPr>
      <w:docPartBody>
        <w:p w:rsidR="003F03E5" w:rsidRDefault="003F03E5">
          <w:pPr>
            <w:pStyle w:val="9F0AF9830C6043A79ED8B4B55DD7BD61"/>
          </w:pPr>
          <w:r>
            <w:rPr>
              <w:rStyle w:val="PlaceholderText"/>
            </w:rPr>
            <w:t>&lt;Client’s Company&gt;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3E5"/>
    <w:rsid w:val="003F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40B7EB402E427CAD94C4820EF45C79">
    <w:name w:val="7F40B7EB402E427CAD94C4820EF45C7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08B735DEC68435796CB1505C7647F99">
    <w:name w:val="308B735DEC68435796CB1505C7647F99"/>
  </w:style>
  <w:style w:type="paragraph" w:customStyle="1" w:styleId="3525C26760E64D2AA94948FFFE302845">
    <w:name w:val="3525C26760E64D2AA94948FFFE302845"/>
  </w:style>
  <w:style w:type="paragraph" w:customStyle="1" w:styleId="9F0AF9830C6043A79ED8B4B55DD7BD61">
    <w:name w:val="9F0AF9830C6043A79ED8B4B55DD7BD6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40B7EB402E427CAD94C4820EF45C79">
    <w:name w:val="7F40B7EB402E427CAD94C4820EF45C7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08B735DEC68435796CB1505C7647F99">
    <w:name w:val="308B735DEC68435796CB1505C7647F99"/>
  </w:style>
  <w:style w:type="paragraph" w:customStyle="1" w:styleId="3525C26760E64D2AA94948FFFE302845">
    <w:name w:val="3525C26760E64D2AA94948FFFE302845"/>
  </w:style>
  <w:style w:type="paragraph" w:customStyle="1" w:styleId="9F0AF9830C6043A79ED8B4B55DD7BD61">
    <w:name w:val="9F0AF9830C6043A79ED8B4B55DD7BD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0E510-BD16-4B02-823E-57408283B4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65CF12-FB5C-47CD-87AA-FAA303487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proposal (Business Blue design)</Template>
  <TotalTime>184</TotalTime>
  <Pages>5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TYLER HANSEN WEB DESIGN</Company>
  <LinksUpToDate>false</LinksUpToDate>
  <CharactersWithSpaces>5263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designer</dc:creator>
  <cp:keywords/>
  <cp:lastModifiedBy>Tyler A. Hansen</cp:lastModifiedBy>
  <cp:revision>3</cp:revision>
  <dcterms:created xsi:type="dcterms:W3CDTF">2016-09-27T21:37:00Z</dcterms:created>
  <dcterms:modified xsi:type="dcterms:W3CDTF">2016-10-04T18:37:00Z</dcterms:modified>
  <cp:contentStatus>Frozen Critters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